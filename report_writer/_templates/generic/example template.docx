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0251" w14:textId="74D76B4F" w:rsidR="006D13AA" w:rsidRDefault="006D13AA" w:rsidP="006D13AA">
      <w:pPr>
        <w:pStyle w:val="Heading3"/>
        <w:tabs>
          <w:tab w:val="clear" w:pos="3240"/>
          <w:tab w:val="left" w:pos="720"/>
          <w:tab w:val="left" w:pos="3780"/>
        </w:tabs>
        <w:ind w:left="4140" w:hanging="3420"/>
        <w:rPr>
          <w:b w:val="0"/>
          <w:bCs/>
          <w:i/>
          <w:iCs w:val="0"/>
        </w:rPr>
      </w:pPr>
      <w:bookmarkStart w:id="0" w:name="_Hlk153572980"/>
      <w:r>
        <w:rPr>
          <w:bCs/>
          <w:iCs w:val="0"/>
        </w:rPr>
        <w:t>REPORT FOR</w:t>
      </w:r>
      <w:r>
        <w:rPr>
          <w:bCs/>
          <w:iCs w:val="0"/>
        </w:rPr>
        <w:tab/>
        <w:t>:</w:t>
      </w:r>
      <w:r w:rsidRPr="00D1226D">
        <w:rPr>
          <w:bCs/>
        </w:rPr>
        <w:tab/>
      </w:r>
      <w:r w:rsidR="00E03A91" w:rsidRPr="00D1226D">
        <w:rPr>
          <w:b w:val="0"/>
          <w:bCs/>
        </w:rPr>
        <w:t>{client}</w:t>
      </w:r>
    </w:p>
    <w:p w14:paraId="1609C0C9" w14:textId="77777777" w:rsidR="006D13AA" w:rsidRDefault="006D13AA" w:rsidP="006D13AA">
      <w:pPr>
        <w:tabs>
          <w:tab w:val="left" w:pos="720"/>
          <w:tab w:val="left" w:pos="2880"/>
        </w:tabs>
        <w:ind w:left="3420" w:hanging="3420"/>
        <w:jc w:val="both"/>
        <w:rPr>
          <w:sz w:val="22"/>
        </w:rPr>
      </w:pPr>
    </w:p>
    <w:p w14:paraId="0F358D1B" w14:textId="77777777" w:rsidR="006D13AA" w:rsidRDefault="006D13AA" w:rsidP="006D13AA">
      <w:pPr>
        <w:tabs>
          <w:tab w:val="left" w:pos="720"/>
          <w:tab w:val="left" w:pos="2880"/>
        </w:tabs>
        <w:ind w:left="3420" w:hanging="3420"/>
        <w:jc w:val="both"/>
        <w:rPr>
          <w:sz w:val="22"/>
        </w:rPr>
      </w:pPr>
    </w:p>
    <w:p w14:paraId="1472ED1F" w14:textId="77777777" w:rsidR="00114E3A" w:rsidRDefault="00114E3A" w:rsidP="00E03A91">
      <w:pPr>
        <w:pStyle w:val="Heading1"/>
        <w:rPr>
          <w:u w:val="single"/>
        </w:rPr>
      </w:pPr>
      <w:r>
        <w:t>1.</w:t>
      </w:r>
      <w:r>
        <w:tab/>
        <w:t>Introduction</w:t>
      </w:r>
    </w:p>
    <w:p w14:paraId="17FF8D77" w14:textId="77777777" w:rsidR="00114E3A" w:rsidRDefault="00114E3A" w:rsidP="00114E3A">
      <w:pPr>
        <w:tabs>
          <w:tab w:val="left" w:pos="720"/>
          <w:tab w:val="left" w:pos="2880"/>
        </w:tabs>
        <w:ind w:left="3420" w:hanging="3420"/>
        <w:jc w:val="both"/>
        <w:rPr>
          <w:sz w:val="22"/>
          <w:u w:val="single"/>
        </w:rPr>
      </w:pPr>
    </w:p>
    <w:p w14:paraId="41E2C17B" w14:textId="253FF1BC" w:rsidR="00114E3A" w:rsidRDefault="00114E3A" w:rsidP="00114E3A">
      <w:pPr>
        <w:tabs>
          <w:tab w:val="left" w:pos="720"/>
          <w:tab w:val="left" w:pos="3780"/>
        </w:tabs>
        <w:ind w:left="4140" w:hanging="4140"/>
        <w:jc w:val="both"/>
        <w:rPr>
          <w:sz w:val="22"/>
        </w:rPr>
      </w:pPr>
      <w:r>
        <w:rPr>
          <w:sz w:val="22"/>
        </w:rPr>
        <w:tab/>
        <w:t>Reference</w:t>
      </w:r>
      <w:r>
        <w:rPr>
          <w:sz w:val="22"/>
        </w:rPr>
        <w:tab/>
        <w:t>:</w:t>
      </w:r>
      <w:r>
        <w:rPr>
          <w:sz w:val="22"/>
        </w:rPr>
        <w:tab/>
      </w:r>
      <w:r w:rsidR="00E03A91">
        <w:rPr>
          <w:sz w:val="22"/>
          <w:szCs w:val="22"/>
        </w:rPr>
        <w:t>{reference}</w:t>
      </w:r>
      <w:r>
        <w:rPr>
          <w:sz w:val="22"/>
        </w:rPr>
        <w:tab/>
      </w:r>
    </w:p>
    <w:p w14:paraId="33256ED1" w14:textId="77777777" w:rsidR="00114E3A" w:rsidRDefault="00114E3A" w:rsidP="00114E3A">
      <w:pPr>
        <w:tabs>
          <w:tab w:val="left" w:pos="720"/>
          <w:tab w:val="left" w:pos="3780"/>
        </w:tabs>
        <w:ind w:left="4140" w:hanging="4140"/>
        <w:jc w:val="both"/>
        <w:rPr>
          <w:sz w:val="22"/>
        </w:rPr>
      </w:pPr>
      <w:r>
        <w:rPr>
          <w:sz w:val="22"/>
        </w:rPr>
        <w:tab/>
      </w:r>
    </w:p>
    <w:p w14:paraId="3E190751" w14:textId="3CB29F5F" w:rsidR="00114E3A" w:rsidRDefault="00114E3A" w:rsidP="00114E3A">
      <w:pPr>
        <w:tabs>
          <w:tab w:val="left" w:pos="720"/>
          <w:tab w:val="left" w:pos="3780"/>
        </w:tabs>
        <w:ind w:left="4140" w:hanging="4140"/>
        <w:jc w:val="both"/>
        <w:rPr>
          <w:sz w:val="22"/>
        </w:rPr>
      </w:pPr>
      <w:r>
        <w:rPr>
          <w:sz w:val="22"/>
        </w:rPr>
        <w:tab/>
        <w:t>Date of Report</w:t>
      </w:r>
      <w:r>
        <w:rPr>
          <w:sz w:val="22"/>
        </w:rPr>
        <w:tab/>
        <w:t>:</w:t>
      </w:r>
      <w:r>
        <w:rPr>
          <w:sz w:val="22"/>
        </w:rPr>
        <w:tab/>
      </w:r>
      <w:r w:rsidR="00E03A91">
        <w:rPr>
          <w:sz w:val="22"/>
        </w:rPr>
        <w:t>{report date}</w:t>
      </w:r>
    </w:p>
    <w:p w14:paraId="613A7B86" w14:textId="77777777" w:rsidR="00114E3A" w:rsidRDefault="00114E3A" w:rsidP="00114E3A">
      <w:pPr>
        <w:tabs>
          <w:tab w:val="left" w:pos="720"/>
          <w:tab w:val="left" w:pos="3780"/>
        </w:tabs>
        <w:ind w:left="4140" w:hanging="4140"/>
        <w:jc w:val="both"/>
        <w:rPr>
          <w:sz w:val="22"/>
        </w:rPr>
      </w:pPr>
    </w:p>
    <w:p w14:paraId="1BA1C05D" w14:textId="2F1E8A0E" w:rsidR="00114E3A" w:rsidRDefault="00114E3A" w:rsidP="00114E3A">
      <w:pPr>
        <w:tabs>
          <w:tab w:val="left" w:pos="720"/>
          <w:tab w:val="left" w:pos="3780"/>
        </w:tabs>
        <w:ind w:left="4140" w:hanging="4140"/>
        <w:jc w:val="both"/>
        <w:rPr>
          <w:i/>
          <w:iCs/>
          <w:sz w:val="22"/>
        </w:rPr>
      </w:pPr>
      <w:r>
        <w:rPr>
          <w:sz w:val="22"/>
        </w:rPr>
        <w:tab/>
        <w:t>Date of Request</w:t>
      </w:r>
      <w:r>
        <w:rPr>
          <w:sz w:val="22"/>
        </w:rPr>
        <w:tab/>
        <w:t>:</w:t>
      </w:r>
      <w:r>
        <w:rPr>
          <w:sz w:val="22"/>
        </w:rPr>
        <w:tab/>
      </w:r>
      <w:r w:rsidR="00E03A91">
        <w:rPr>
          <w:sz w:val="22"/>
        </w:rPr>
        <w:t>{request date}</w:t>
      </w:r>
    </w:p>
    <w:p w14:paraId="275D6CDB" w14:textId="77777777" w:rsidR="00114E3A" w:rsidRDefault="00114E3A" w:rsidP="00114E3A">
      <w:pPr>
        <w:tabs>
          <w:tab w:val="left" w:pos="720"/>
          <w:tab w:val="left" w:pos="3780"/>
        </w:tabs>
        <w:ind w:left="4140" w:hanging="4140"/>
        <w:jc w:val="both"/>
        <w:rPr>
          <w:sz w:val="22"/>
        </w:rPr>
      </w:pPr>
    </w:p>
    <w:p w14:paraId="4625C275" w14:textId="2871F6F5" w:rsidR="00114E3A" w:rsidRDefault="00114E3A" w:rsidP="003E3022">
      <w:pPr>
        <w:tabs>
          <w:tab w:val="left" w:pos="720"/>
          <w:tab w:val="left" w:pos="3780"/>
        </w:tabs>
        <w:ind w:left="4140" w:right="-363" w:hanging="4140"/>
        <w:jc w:val="both"/>
        <w:rPr>
          <w:i/>
          <w:iCs/>
          <w:sz w:val="22"/>
        </w:rPr>
      </w:pPr>
      <w:r>
        <w:rPr>
          <w:sz w:val="22"/>
        </w:rPr>
        <w:tab/>
        <w:t>Purpose</w:t>
      </w:r>
      <w:r>
        <w:rPr>
          <w:sz w:val="22"/>
        </w:rPr>
        <w:tab/>
        <w:t>:</w:t>
      </w:r>
      <w:r>
        <w:rPr>
          <w:sz w:val="22"/>
        </w:rPr>
        <w:tab/>
      </w:r>
      <w:r w:rsidR="00E03A91">
        <w:rPr>
          <w:sz w:val="22"/>
        </w:rPr>
        <w:t>{purpose of report}</w:t>
      </w:r>
    </w:p>
    <w:p w14:paraId="31A1E57C" w14:textId="77777777" w:rsidR="00114E3A" w:rsidRDefault="00114E3A" w:rsidP="003E3022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</w:p>
    <w:p w14:paraId="2AED9DDD" w14:textId="13FEABEA" w:rsidR="00114E3A" w:rsidRDefault="00114E3A" w:rsidP="003E3022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  <w:t>Name</w:t>
      </w:r>
      <w:r>
        <w:rPr>
          <w:sz w:val="22"/>
        </w:rPr>
        <w:tab/>
        <w:t>:</w:t>
      </w:r>
      <w:r>
        <w:rPr>
          <w:sz w:val="22"/>
        </w:rPr>
        <w:tab/>
      </w:r>
      <w:r w:rsidR="00E03A91">
        <w:rPr>
          <w:sz w:val="22"/>
        </w:rPr>
        <w:t>{client name}</w:t>
      </w:r>
    </w:p>
    <w:p w14:paraId="78CDFCA0" w14:textId="77777777" w:rsidR="00114E3A" w:rsidRDefault="00114E3A" w:rsidP="003E3022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</w:p>
    <w:p w14:paraId="1161820F" w14:textId="7F5DA320" w:rsidR="00114E3A" w:rsidRDefault="00114E3A" w:rsidP="003E3022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</w:r>
      <w:proofErr w:type="spellStart"/>
      <w:r w:rsidR="00E03A91">
        <w:rPr>
          <w:sz w:val="22"/>
        </w:rPr>
        <w:t>xxxx</w:t>
      </w:r>
      <w:proofErr w:type="spellEnd"/>
      <w:r>
        <w:rPr>
          <w:sz w:val="22"/>
        </w:rPr>
        <w:tab/>
        <w:t>:</w:t>
      </w:r>
      <w:r>
        <w:rPr>
          <w:sz w:val="22"/>
        </w:rPr>
        <w:tab/>
      </w:r>
      <w:r w:rsidR="00E03A91">
        <w:rPr>
          <w:sz w:val="22"/>
        </w:rPr>
        <w:t>{additional info}</w:t>
      </w:r>
    </w:p>
    <w:bookmarkEnd w:id="0"/>
    <w:p w14:paraId="64C73DB5" w14:textId="77777777" w:rsidR="00114E3A" w:rsidRPr="00711AE6" w:rsidRDefault="00114E3A" w:rsidP="003E3022">
      <w:pPr>
        <w:pStyle w:val="Heading2"/>
        <w:tabs>
          <w:tab w:val="clear" w:pos="3240"/>
          <w:tab w:val="left" w:pos="720"/>
          <w:tab w:val="left" w:pos="3780"/>
        </w:tabs>
        <w:ind w:left="4140" w:right="-363" w:hanging="4140"/>
        <w:rPr>
          <w:b w:val="0"/>
          <w:bCs w:val="0"/>
          <w:sz w:val="20"/>
          <w:szCs w:val="20"/>
        </w:rPr>
      </w:pPr>
    </w:p>
    <w:p w14:paraId="4A9734CD" w14:textId="77777777" w:rsidR="00114E3A" w:rsidRPr="00711AE6" w:rsidRDefault="00114E3A" w:rsidP="003E3022">
      <w:pPr>
        <w:tabs>
          <w:tab w:val="left" w:pos="720"/>
          <w:tab w:val="left" w:pos="3780"/>
        </w:tabs>
        <w:ind w:left="4140" w:right="-363" w:hanging="4140"/>
        <w:jc w:val="both"/>
        <w:rPr>
          <w:sz w:val="20"/>
          <w:szCs w:val="20"/>
        </w:rPr>
      </w:pPr>
    </w:p>
    <w:p w14:paraId="25D17377" w14:textId="464807B3" w:rsidR="00114E3A" w:rsidRDefault="00114E3A" w:rsidP="00E03A91">
      <w:pPr>
        <w:pStyle w:val="Heading1"/>
      </w:pPr>
      <w:bookmarkStart w:id="1" w:name="_Hlk153573022"/>
      <w:r>
        <w:t>2.</w:t>
      </w:r>
      <w:r>
        <w:tab/>
        <w:t xml:space="preserve">Description </w:t>
      </w:r>
    </w:p>
    <w:p w14:paraId="6F4771A5" w14:textId="77777777" w:rsidR="00114E3A" w:rsidRDefault="00114E3A" w:rsidP="003E3022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</w:p>
    <w:p w14:paraId="3D12FDDC" w14:textId="63E6EA8B" w:rsidR="00114E3A" w:rsidRDefault="00114E3A" w:rsidP="00E03A91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</w:r>
      <w:r w:rsidR="00E03A91">
        <w:rPr>
          <w:sz w:val="22"/>
        </w:rPr>
        <w:t>A</w:t>
      </w:r>
      <w:r>
        <w:rPr>
          <w:sz w:val="22"/>
        </w:rPr>
        <w:tab/>
        <w:t>:</w:t>
      </w:r>
      <w:r>
        <w:rPr>
          <w:sz w:val="22"/>
        </w:rPr>
        <w:tab/>
      </w:r>
      <w:r w:rsidR="00E03A91">
        <w:rPr>
          <w:sz w:val="22"/>
        </w:rPr>
        <w:t>1</w:t>
      </w:r>
    </w:p>
    <w:p w14:paraId="1CA1B8AA" w14:textId="77777777" w:rsidR="00114E3A" w:rsidRDefault="00114E3A" w:rsidP="003E3022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</w:p>
    <w:p w14:paraId="03362023" w14:textId="78FA10BC" w:rsidR="00114E3A" w:rsidRDefault="00114E3A" w:rsidP="003134FD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</w:r>
      <w:r w:rsidR="00E03A91">
        <w:rPr>
          <w:sz w:val="22"/>
        </w:rPr>
        <w:t>B</w:t>
      </w:r>
      <w:r>
        <w:rPr>
          <w:sz w:val="22"/>
        </w:rPr>
        <w:tab/>
        <w:t>:</w:t>
      </w:r>
      <w:r>
        <w:rPr>
          <w:sz w:val="22"/>
        </w:rPr>
        <w:tab/>
      </w:r>
      <w:r w:rsidR="00E03A91">
        <w:rPr>
          <w:sz w:val="22"/>
        </w:rPr>
        <w:t>2</w:t>
      </w:r>
    </w:p>
    <w:p w14:paraId="4E7B920A" w14:textId="77777777" w:rsidR="00114E3A" w:rsidRDefault="00114E3A" w:rsidP="003E3022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 xml:space="preserve">              </w:t>
      </w:r>
    </w:p>
    <w:p w14:paraId="759E73BB" w14:textId="2116BCFD" w:rsidR="00114E3A" w:rsidRPr="00BB3725" w:rsidRDefault="00114E3A" w:rsidP="003E3022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  <w:szCs w:val="22"/>
        </w:rPr>
      </w:pPr>
      <w:r>
        <w:t xml:space="preserve">            </w:t>
      </w:r>
      <w:r w:rsidR="00E03A91">
        <w:rPr>
          <w:sz w:val="22"/>
          <w:szCs w:val="22"/>
        </w:rPr>
        <w:t>C</w:t>
      </w:r>
      <w:r w:rsidRPr="00BB3725">
        <w:rPr>
          <w:sz w:val="22"/>
          <w:szCs w:val="22"/>
        </w:rPr>
        <w:tab/>
        <w:t>:</w:t>
      </w:r>
      <w:r w:rsidRPr="00BB3725">
        <w:rPr>
          <w:sz w:val="22"/>
          <w:szCs w:val="22"/>
        </w:rPr>
        <w:tab/>
      </w:r>
      <w:r w:rsidR="00E03A91">
        <w:rPr>
          <w:sz w:val="22"/>
          <w:szCs w:val="22"/>
        </w:rPr>
        <w:t>3</w:t>
      </w:r>
    </w:p>
    <w:p w14:paraId="300A369A" w14:textId="77777777" w:rsidR="00114E3A" w:rsidRDefault="00114E3A" w:rsidP="003E3022">
      <w:pPr>
        <w:tabs>
          <w:tab w:val="left" w:pos="720"/>
          <w:tab w:val="left" w:pos="3780"/>
        </w:tabs>
        <w:ind w:right="-363"/>
        <w:rPr>
          <w:sz w:val="22"/>
        </w:rPr>
      </w:pPr>
    </w:p>
    <w:p w14:paraId="12DD6D24" w14:textId="0A498BEC" w:rsidR="00114E3A" w:rsidRDefault="00114E3A" w:rsidP="003E3022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</w:r>
      <w:r w:rsidR="00E03A91">
        <w:rPr>
          <w:sz w:val="22"/>
        </w:rPr>
        <w:t>D</w:t>
      </w:r>
      <w:r>
        <w:rPr>
          <w:sz w:val="22"/>
        </w:rPr>
        <w:tab/>
        <w:t>:</w:t>
      </w:r>
      <w:r>
        <w:rPr>
          <w:sz w:val="22"/>
        </w:rPr>
        <w:tab/>
      </w:r>
      <w:r w:rsidR="00E03A91">
        <w:rPr>
          <w:sz w:val="22"/>
        </w:rPr>
        <w:t>4</w:t>
      </w:r>
    </w:p>
    <w:p w14:paraId="53B0C496" w14:textId="77777777" w:rsidR="00552524" w:rsidRDefault="00552524" w:rsidP="003E3022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</w:p>
    <w:p w14:paraId="3F728569" w14:textId="31577436" w:rsidR="00552524" w:rsidRDefault="00552524" w:rsidP="003E3022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</w:r>
      <w:r w:rsidR="00E03A91">
        <w:rPr>
          <w:sz w:val="22"/>
        </w:rPr>
        <w:t>E</w:t>
      </w:r>
      <w:r>
        <w:rPr>
          <w:sz w:val="22"/>
        </w:rPr>
        <w:tab/>
        <w:t>:</w:t>
      </w:r>
      <w:r>
        <w:rPr>
          <w:sz w:val="22"/>
        </w:rPr>
        <w:tab/>
      </w:r>
      <w:r w:rsidR="00E03A91">
        <w:rPr>
          <w:sz w:val="22"/>
        </w:rPr>
        <w:t>5</w:t>
      </w:r>
    </w:p>
    <w:p w14:paraId="491936E0" w14:textId="76692A91" w:rsidR="00114E3A" w:rsidRDefault="00552524" w:rsidP="003E3022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</w:r>
    </w:p>
    <w:p w14:paraId="675B155A" w14:textId="672462CE" w:rsidR="00114E3A" w:rsidRPr="00552524" w:rsidRDefault="00114E3A" w:rsidP="003E3022">
      <w:pPr>
        <w:tabs>
          <w:tab w:val="left" w:pos="720"/>
          <w:tab w:val="left" w:pos="3780"/>
        </w:tabs>
        <w:ind w:left="4140" w:right="-363" w:hanging="4140"/>
        <w:rPr>
          <w:i/>
          <w:iCs/>
          <w:sz w:val="22"/>
          <w:szCs w:val="22"/>
        </w:rPr>
      </w:pPr>
      <w:r w:rsidRPr="00552524">
        <w:rPr>
          <w:i/>
          <w:iCs/>
          <w:sz w:val="22"/>
          <w:szCs w:val="22"/>
        </w:rPr>
        <w:tab/>
      </w:r>
      <w:r w:rsidR="00E03A91">
        <w:rPr>
          <w:sz w:val="22"/>
          <w:szCs w:val="22"/>
        </w:rPr>
        <w:t>F</w:t>
      </w:r>
      <w:r w:rsidRPr="00552524">
        <w:rPr>
          <w:sz w:val="22"/>
          <w:szCs w:val="22"/>
        </w:rPr>
        <w:tab/>
        <w:t>:</w:t>
      </w:r>
      <w:r w:rsidRPr="00552524">
        <w:rPr>
          <w:sz w:val="22"/>
          <w:szCs w:val="22"/>
        </w:rPr>
        <w:tab/>
      </w:r>
      <w:r w:rsidR="00E03A91">
        <w:rPr>
          <w:sz w:val="22"/>
          <w:szCs w:val="22"/>
        </w:rPr>
        <w:t>6</w:t>
      </w:r>
    </w:p>
    <w:bookmarkEnd w:id="1"/>
    <w:p w14:paraId="2C4EFFB4" w14:textId="77777777" w:rsidR="00114E3A" w:rsidRPr="00711AE6" w:rsidRDefault="00114E3A" w:rsidP="003E3022">
      <w:pPr>
        <w:pStyle w:val="BodyText"/>
        <w:ind w:left="720" w:right="-363" w:hanging="720"/>
        <w:jc w:val="left"/>
        <w:rPr>
          <w:iCs/>
          <w:sz w:val="20"/>
          <w:szCs w:val="20"/>
        </w:rPr>
      </w:pPr>
    </w:p>
    <w:p w14:paraId="6DB46658" w14:textId="77777777" w:rsidR="00114E3A" w:rsidRPr="00711AE6" w:rsidRDefault="00114E3A" w:rsidP="003E3022">
      <w:pPr>
        <w:pStyle w:val="BodyText"/>
        <w:ind w:left="720" w:right="-363" w:hanging="720"/>
        <w:jc w:val="left"/>
        <w:rPr>
          <w:i/>
          <w:iCs/>
          <w:sz w:val="20"/>
          <w:szCs w:val="20"/>
        </w:rPr>
      </w:pPr>
    </w:p>
    <w:p w14:paraId="3CC72286" w14:textId="79EF5F30" w:rsidR="00114E3A" w:rsidRDefault="00114E3A" w:rsidP="00E03A91">
      <w:pPr>
        <w:pStyle w:val="Heading1"/>
      </w:pPr>
      <w:r>
        <w:t>3.</w:t>
      </w:r>
      <w:r>
        <w:tab/>
        <w:t>Details</w:t>
      </w:r>
    </w:p>
    <w:p w14:paraId="3E843F87" w14:textId="77777777" w:rsidR="00114E3A" w:rsidRDefault="00114E3A" w:rsidP="003E3022">
      <w:pPr>
        <w:ind w:left="3420" w:right="-363" w:hanging="3420"/>
        <w:jc w:val="both"/>
        <w:rPr>
          <w:sz w:val="22"/>
        </w:rPr>
      </w:pPr>
    </w:p>
    <w:p w14:paraId="7285F781" w14:textId="6D4145D6" w:rsidR="00114E3A" w:rsidRDefault="00114E3A" w:rsidP="003E3022">
      <w:pPr>
        <w:tabs>
          <w:tab w:val="left" w:pos="720"/>
          <w:tab w:val="left" w:pos="3780"/>
        </w:tabs>
        <w:ind w:left="4140" w:right="-363" w:hanging="4140"/>
        <w:rPr>
          <w:sz w:val="22"/>
        </w:rPr>
      </w:pPr>
      <w:r>
        <w:rPr>
          <w:sz w:val="22"/>
        </w:rPr>
        <w:tab/>
      </w:r>
      <w:r w:rsidR="00E03A91">
        <w:rPr>
          <w:sz w:val="22"/>
        </w:rPr>
        <w:t>G</w:t>
      </w:r>
      <w:r>
        <w:rPr>
          <w:sz w:val="22"/>
        </w:rPr>
        <w:tab/>
        <w:t>:</w:t>
      </w:r>
      <w:r>
        <w:rPr>
          <w:sz w:val="22"/>
        </w:rPr>
        <w:tab/>
      </w:r>
      <w:r w:rsidR="00E03A91">
        <w:rPr>
          <w:sz w:val="22"/>
        </w:rPr>
        <w:t>7</w:t>
      </w:r>
    </w:p>
    <w:p w14:paraId="18750B6C" w14:textId="77777777" w:rsidR="00114E3A" w:rsidRDefault="00114E3A" w:rsidP="003E3022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</w:p>
    <w:p w14:paraId="5D43F5F0" w14:textId="1969C7BD" w:rsidR="00114E3A" w:rsidRDefault="00114E3A" w:rsidP="003E3022">
      <w:pPr>
        <w:pStyle w:val="BodyText"/>
        <w:tabs>
          <w:tab w:val="clear" w:pos="3240"/>
          <w:tab w:val="clear" w:pos="7740"/>
          <w:tab w:val="left" w:pos="720"/>
          <w:tab w:val="left" w:pos="3780"/>
        </w:tabs>
        <w:ind w:left="4140" w:right="-363" w:hanging="4140"/>
        <w:jc w:val="left"/>
      </w:pPr>
      <w:r>
        <w:tab/>
      </w:r>
      <w:r w:rsidR="00E03A91">
        <w:t>H</w:t>
      </w:r>
      <w:r>
        <w:tab/>
        <w:t>:</w:t>
      </w:r>
      <w:r>
        <w:tab/>
      </w:r>
      <w:r w:rsidR="00E03A91">
        <w:rPr>
          <w:color w:val="000000"/>
        </w:rPr>
        <w:t>8</w:t>
      </w:r>
    </w:p>
    <w:p w14:paraId="133EF1E0" w14:textId="77777777" w:rsidR="00114E3A" w:rsidRDefault="00114E3A" w:rsidP="003E3022">
      <w:pPr>
        <w:pStyle w:val="Heading2"/>
        <w:tabs>
          <w:tab w:val="left" w:pos="720"/>
          <w:tab w:val="left" w:pos="3780"/>
        </w:tabs>
        <w:ind w:left="4140" w:right="-363" w:hanging="4140"/>
        <w:rPr>
          <w:b w:val="0"/>
          <w:bCs w:val="0"/>
        </w:rPr>
      </w:pPr>
    </w:p>
    <w:p w14:paraId="70D1D140" w14:textId="1412062F" w:rsidR="00114E3A" w:rsidRPr="00DD4E4A" w:rsidRDefault="00114E3A" w:rsidP="003E3022">
      <w:pPr>
        <w:pStyle w:val="BodyText"/>
        <w:tabs>
          <w:tab w:val="clear" w:pos="3240"/>
          <w:tab w:val="clear" w:pos="7740"/>
          <w:tab w:val="left" w:pos="720"/>
          <w:tab w:val="left" w:pos="3780"/>
        </w:tabs>
        <w:ind w:left="4140" w:right="-363" w:hanging="4140"/>
        <w:jc w:val="left"/>
      </w:pPr>
      <w:r>
        <w:tab/>
      </w:r>
      <w:r w:rsidR="00E03A91">
        <w:t>I</w:t>
      </w:r>
      <w:r>
        <w:tab/>
        <w:t>:</w:t>
      </w:r>
      <w:r>
        <w:tab/>
      </w:r>
      <w:r w:rsidR="00E03A91">
        <w:t>9</w:t>
      </w:r>
    </w:p>
    <w:p w14:paraId="774CC318" w14:textId="77777777" w:rsidR="00114E3A" w:rsidRDefault="00114E3A" w:rsidP="00E03A91">
      <w:pPr>
        <w:tabs>
          <w:tab w:val="left" w:pos="720"/>
          <w:tab w:val="left" w:pos="3780"/>
        </w:tabs>
        <w:rPr>
          <w:b/>
          <w:bCs/>
          <w:sz w:val="20"/>
          <w:szCs w:val="20"/>
        </w:rPr>
      </w:pPr>
    </w:p>
    <w:p w14:paraId="0D39C7A3" w14:textId="77777777" w:rsidR="00E03A91" w:rsidRDefault="00E03A91" w:rsidP="00E03A91">
      <w:pPr>
        <w:tabs>
          <w:tab w:val="left" w:pos="720"/>
          <w:tab w:val="left" w:pos="3780"/>
        </w:tabs>
        <w:rPr>
          <w:b/>
          <w:bCs/>
          <w:sz w:val="20"/>
          <w:szCs w:val="20"/>
        </w:rPr>
      </w:pPr>
    </w:p>
    <w:p w14:paraId="7CAC786D" w14:textId="77777777" w:rsidR="00E03A91" w:rsidRDefault="00E03A91" w:rsidP="00E03A91">
      <w:pPr>
        <w:pStyle w:val="Heading1"/>
      </w:pPr>
      <w:r>
        <w:t>4.</w:t>
      </w:r>
      <w:r>
        <w:tab/>
        <w:t>J</w:t>
      </w:r>
    </w:p>
    <w:p w14:paraId="7F94E0FC" w14:textId="77777777" w:rsidR="00E03A91" w:rsidRDefault="00E03A91" w:rsidP="00E03A91">
      <w:pPr>
        <w:tabs>
          <w:tab w:val="left" w:pos="720"/>
          <w:tab w:val="left" w:pos="3780"/>
        </w:tabs>
        <w:ind w:left="4140" w:hanging="4140"/>
        <w:jc w:val="both"/>
        <w:rPr>
          <w:sz w:val="22"/>
          <w:u w:val="single"/>
        </w:rPr>
      </w:pPr>
    </w:p>
    <w:p w14:paraId="0D881943" w14:textId="77777777" w:rsidR="00E03A91" w:rsidRDefault="00E03A91" w:rsidP="00E03A91">
      <w:pPr>
        <w:ind w:left="720"/>
        <w:jc w:val="both"/>
        <w:rPr>
          <w:sz w:val="22"/>
        </w:rPr>
      </w:pPr>
      <w:r>
        <w:rPr>
          <w:sz w:val="22"/>
        </w:rPr>
        <w:t xml:space="preserve">This is a block of </w:t>
      </w:r>
      <w:proofErr w:type="gramStart"/>
      <w:r>
        <w:rPr>
          <w:sz w:val="22"/>
        </w:rPr>
        <w:t>text</w:t>
      </w:r>
      <w:proofErr w:type="gramEnd"/>
    </w:p>
    <w:p w14:paraId="393DE09A" w14:textId="77777777" w:rsidR="00E03A91" w:rsidRDefault="00E03A91" w:rsidP="00E03A91">
      <w:pPr>
        <w:tabs>
          <w:tab w:val="left" w:pos="720"/>
          <w:tab w:val="left" w:pos="3780"/>
        </w:tabs>
        <w:ind w:left="4140" w:hanging="4140"/>
        <w:jc w:val="both"/>
      </w:pPr>
      <w:r>
        <w:tab/>
      </w:r>
    </w:p>
    <w:p w14:paraId="15DE55CE" w14:textId="77777777" w:rsidR="00E03A91" w:rsidRDefault="00E03A91" w:rsidP="00E03A91">
      <w:pPr>
        <w:tabs>
          <w:tab w:val="left" w:pos="720"/>
          <w:tab w:val="left" w:pos="3780"/>
        </w:tabs>
        <w:ind w:left="4140" w:hanging="4140"/>
        <w:rPr>
          <w:sz w:val="22"/>
        </w:rPr>
      </w:pPr>
    </w:p>
    <w:p w14:paraId="0D8E7BDB" w14:textId="77777777" w:rsidR="00E03A91" w:rsidRDefault="00E03A91" w:rsidP="00E03A91">
      <w:pPr>
        <w:pStyle w:val="Heading2"/>
        <w:tabs>
          <w:tab w:val="left" w:pos="720"/>
        </w:tabs>
        <w:ind w:left="1620" w:hanging="1620"/>
        <w:rPr>
          <w:smallCaps/>
        </w:rPr>
      </w:pPr>
    </w:p>
    <w:p w14:paraId="2E3246FE" w14:textId="77777777" w:rsidR="00E03A91" w:rsidRDefault="00E03A91" w:rsidP="00E03A91">
      <w:pPr>
        <w:pStyle w:val="Heading1"/>
        <w:rPr>
          <w:bCs/>
        </w:rPr>
      </w:pPr>
      <w:r>
        <w:t>5.</w:t>
      </w:r>
      <w:r>
        <w:tab/>
        <w:t>K</w:t>
      </w:r>
    </w:p>
    <w:p w14:paraId="59DA4E38" w14:textId="77777777" w:rsidR="00E03A91" w:rsidRDefault="00E03A91" w:rsidP="00E03A91">
      <w:pPr>
        <w:jc w:val="both"/>
        <w:rPr>
          <w:sz w:val="22"/>
        </w:rPr>
      </w:pPr>
    </w:p>
    <w:p w14:paraId="26F7B348" w14:textId="77777777" w:rsidR="00E03A91" w:rsidRDefault="00E03A91" w:rsidP="00E03A91">
      <w:pPr>
        <w:jc w:val="both"/>
        <w:rPr>
          <w:sz w:val="22"/>
        </w:rPr>
      </w:pPr>
    </w:p>
    <w:p w14:paraId="07A58B14" w14:textId="77777777" w:rsidR="00E03A91" w:rsidRDefault="00E03A91" w:rsidP="00E03A91">
      <w:pPr>
        <w:ind w:left="720"/>
        <w:jc w:val="both"/>
        <w:rPr>
          <w:sz w:val="22"/>
        </w:rPr>
      </w:pPr>
      <w:r>
        <w:rPr>
          <w:sz w:val="22"/>
        </w:rPr>
        <w:t xml:space="preserve">This is a block of </w:t>
      </w:r>
      <w:proofErr w:type="gramStart"/>
      <w:r>
        <w:rPr>
          <w:sz w:val="22"/>
        </w:rPr>
        <w:t>text</w:t>
      </w:r>
      <w:proofErr w:type="gramEnd"/>
    </w:p>
    <w:p w14:paraId="74D54166" w14:textId="77777777" w:rsidR="00E03A91" w:rsidRDefault="00E03A91" w:rsidP="00E03A91">
      <w:pPr>
        <w:ind w:left="720"/>
        <w:jc w:val="both"/>
        <w:rPr>
          <w:sz w:val="22"/>
        </w:rPr>
      </w:pPr>
    </w:p>
    <w:p w14:paraId="343ADCAB" w14:textId="77777777" w:rsidR="00E03A91" w:rsidRDefault="00E03A91" w:rsidP="00E03A91">
      <w:pPr>
        <w:pStyle w:val="Heading2"/>
        <w:tabs>
          <w:tab w:val="left" w:pos="720"/>
        </w:tabs>
      </w:pPr>
    </w:p>
    <w:p w14:paraId="51305447" w14:textId="77777777" w:rsidR="00E03A91" w:rsidRDefault="00E03A91" w:rsidP="00E03A91">
      <w:pPr>
        <w:pStyle w:val="Heading2"/>
        <w:tabs>
          <w:tab w:val="left" w:pos="720"/>
        </w:tabs>
      </w:pPr>
    </w:p>
    <w:p w14:paraId="461DFE8F" w14:textId="77777777" w:rsidR="00E03A91" w:rsidRPr="00E03A91" w:rsidRDefault="00E03A91" w:rsidP="00E03A91">
      <w:pPr>
        <w:pStyle w:val="Heading1"/>
      </w:pPr>
      <w:r>
        <w:t>6.</w:t>
      </w:r>
      <w:r w:rsidRPr="00E03A91">
        <w:tab/>
        <w:t>L</w:t>
      </w:r>
    </w:p>
    <w:p w14:paraId="07BB9AD4" w14:textId="77777777" w:rsidR="00E03A91" w:rsidRDefault="00E03A91" w:rsidP="00E03A91">
      <w:pPr>
        <w:jc w:val="both"/>
        <w:rPr>
          <w:sz w:val="22"/>
        </w:rPr>
      </w:pPr>
    </w:p>
    <w:p w14:paraId="432F798D" w14:textId="77777777" w:rsidR="00E03A91" w:rsidRDefault="00E03A91" w:rsidP="00E03A91">
      <w:pPr>
        <w:tabs>
          <w:tab w:val="left" w:pos="720"/>
          <w:tab w:val="left" w:pos="3780"/>
        </w:tabs>
        <w:jc w:val="both"/>
        <w:rPr>
          <w:sz w:val="22"/>
        </w:rPr>
      </w:pPr>
    </w:p>
    <w:p w14:paraId="0F56FB74" w14:textId="77777777" w:rsidR="00E03A91" w:rsidRDefault="00E03A91" w:rsidP="00E03A91">
      <w:pPr>
        <w:ind w:left="720"/>
        <w:jc w:val="both"/>
        <w:rPr>
          <w:sz w:val="22"/>
        </w:rPr>
      </w:pPr>
      <w:r>
        <w:rPr>
          <w:sz w:val="22"/>
        </w:rPr>
        <w:t xml:space="preserve">This is a block of </w:t>
      </w:r>
      <w:proofErr w:type="gramStart"/>
      <w:r>
        <w:rPr>
          <w:sz w:val="22"/>
        </w:rPr>
        <w:t>text</w:t>
      </w:r>
      <w:proofErr w:type="gramEnd"/>
    </w:p>
    <w:p w14:paraId="16F953D4" w14:textId="77777777" w:rsidR="00E03A91" w:rsidRDefault="00E03A91" w:rsidP="00E03A91">
      <w:pPr>
        <w:jc w:val="both"/>
        <w:rPr>
          <w:sz w:val="22"/>
        </w:rPr>
      </w:pPr>
    </w:p>
    <w:p w14:paraId="7611B8D0" w14:textId="77777777" w:rsidR="00E03A91" w:rsidRDefault="00E03A91" w:rsidP="00E03A91">
      <w:pPr>
        <w:jc w:val="both"/>
        <w:rPr>
          <w:sz w:val="22"/>
        </w:rPr>
      </w:pPr>
    </w:p>
    <w:p w14:paraId="20EC0ABC" w14:textId="77777777" w:rsidR="00E03A91" w:rsidRDefault="00E03A91" w:rsidP="00E03A91">
      <w:pPr>
        <w:jc w:val="both"/>
        <w:rPr>
          <w:sz w:val="22"/>
        </w:rPr>
      </w:pPr>
    </w:p>
    <w:p w14:paraId="1A649BDA" w14:textId="77777777" w:rsidR="00E03A91" w:rsidRDefault="00E03A91" w:rsidP="00E03A91">
      <w:pPr>
        <w:pStyle w:val="Heading1"/>
      </w:pPr>
      <w:r>
        <w:t>7.</w:t>
      </w:r>
      <w:r>
        <w:tab/>
        <w:t>M</w:t>
      </w:r>
    </w:p>
    <w:p w14:paraId="20BBAD99" w14:textId="77777777" w:rsidR="00E03A91" w:rsidRDefault="00E03A91" w:rsidP="00E03A91">
      <w:pPr>
        <w:jc w:val="both"/>
        <w:rPr>
          <w:sz w:val="22"/>
        </w:rPr>
      </w:pPr>
    </w:p>
    <w:p w14:paraId="5AFF9149" w14:textId="77777777" w:rsidR="00E03A91" w:rsidRDefault="00E03A91" w:rsidP="00E03A91">
      <w:pPr>
        <w:jc w:val="both"/>
        <w:rPr>
          <w:sz w:val="22"/>
        </w:rPr>
      </w:pPr>
    </w:p>
    <w:p w14:paraId="67441992" w14:textId="77777777" w:rsidR="00E03A91" w:rsidRDefault="00E03A91" w:rsidP="00E03A91">
      <w:pPr>
        <w:ind w:left="720"/>
        <w:jc w:val="both"/>
        <w:rPr>
          <w:sz w:val="22"/>
        </w:rPr>
      </w:pPr>
      <w:r>
        <w:rPr>
          <w:sz w:val="22"/>
        </w:rPr>
        <w:t xml:space="preserve">This is a block of </w:t>
      </w:r>
      <w:proofErr w:type="gramStart"/>
      <w:r>
        <w:rPr>
          <w:sz w:val="22"/>
        </w:rPr>
        <w:t>text</w:t>
      </w:r>
      <w:proofErr w:type="gramEnd"/>
    </w:p>
    <w:p w14:paraId="2348BA66" w14:textId="77777777" w:rsidR="00E03A91" w:rsidRDefault="00E03A91" w:rsidP="00E03A91">
      <w:pPr>
        <w:ind w:left="720"/>
        <w:jc w:val="both"/>
        <w:rPr>
          <w:sz w:val="22"/>
        </w:rPr>
      </w:pPr>
    </w:p>
    <w:p w14:paraId="4B5B7852" w14:textId="77777777" w:rsidR="00E03A91" w:rsidRDefault="00E03A91" w:rsidP="00E03A91">
      <w:pPr>
        <w:ind w:left="720"/>
        <w:jc w:val="both"/>
        <w:rPr>
          <w:sz w:val="22"/>
        </w:rPr>
      </w:pPr>
    </w:p>
    <w:p w14:paraId="014C74C1" w14:textId="3823AAC7" w:rsidR="00E03A91" w:rsidRDefault="00E03A91" w:rsidP="00E03A91">
      <w:pPr>
        <w:pStyle w:val="Heading1"/>
      </w:pPr>
      <w:r>
        <w:t>8.</w:t>
      </w:r>
      <w:r>
        <w:tab/>
        <w:t>N</w:t>
      </w:r>
    </w:p>
    <w:p w14:paraId="6D27CA55" w14:textId="77777777" w:rsidR="00E03A91" w:rsidRDefault="00E03A91" w:rsidP="00E03A91">
      <w:pPr>
        <w:jc w:val="both"/>
        <w:rPr>
          <w:sz w:val="22"/>
        </w:rPr>
      </w:pPr>
    </w:p>
    <w:p w14:paraId="2A89FDE4" w14:textId="77777777" w:rsidR="00E03A91" w:rsidRDefault="00E03A91" w:rsidP="00E03A91">
      <w:pPr>
        <w:tabs>
          <w:tab w:val="left" w:pos="3960"/>
        </w:tabs>
        <w:ind w:left="4320" w:hanging="3600"/>
        <w:jc w:val="both"/>
        <w:rPr>
          <w:sz w:val="22"/>
        </w:rPr>
      </w:pPr>
    </w:p>
    <w:p w14:paraId="0ADDDF22" w14:textId="77777777" w:rsidR="00E03A91" w:rsidRDefault="00E03A91" w:rsidP="00E03A91">
      <w:pPr>
        <w:ind w:left="720"/>
        <w:jc w:val="both"/>
        <w:rPr>
          <w:sz w:val="22"/>
        </w:rPr>
      </w:pPr>
      <w:r>
        <w:rPr>
          <w:sz w:val="22"/>
        </w:rPr>
        <w:t xml:space="preserve">This is a block of </w:t>
      </w:r>
      <w:proofErr w:type="gramStart"/>
      <w:r>
        <w:rPr>
          <w:sz w:val="22"/>
        </w:rPr>
        <w:t>text</w:t>
      </w:r>
      <w:proofErr w:type="gramEnd"/>
    </w:p>
    <w:p w14:paraId="7CC5E3E1" w14:textId="77777777" w:rsidR="00E03A91" w:rsidRDefault="00E03A91" w:rsidP="00E03A91">
      <w:pPr>
        <w:tabs>
          <w:tab w:val="left" w:pos="3780"/>
        </w:tabs>
        <w:ind w:left="4140" w:hanging="3420"/>
        <w:jc w:val="both"/>
        <w:rPr>
          <w:sz w:val="22"/>
        </w:rPr>
      </w:pPr>
    </w:p>
    <w:p w14:paraId="4EC42859" w14:textId="77777777" w:rsidR="00E03A91" w:rsidRDefault="00E03A91" w:rsidP="00E03A91">
      <w:pPr>
        <w:tabs>
          <w:tab w:val="left" w:pos="3780"/>
        </w:tabs>
        <w:ind w:left="4140" w:hanging="3420"/>
        <w:jc w:val="both"/>
        <w:rPr>
          <w:sz w:val="22"/>
        </w:rPr>
      </w:pPr>
    </w:p>
    <w:p w14:paraId="564CB0AD" w14:textId="77777777" w:rsidR="00E03A91" w:rsidRDefault="00E03A91" w:rsidP="00E03A91">
      <w:pPr>
        <w:tabs>
          <w:tab w:val="left" w:pos="3780"/>
        </w:tabs>
        <w:ind w:left="4140" w:hanging="3420"/>
        <w:jc w:val="both"/>
        <w:rPr>
          <w:sz w:val="22"/>
        </w:rPr>
      </w:pPr>
    </w:p>
    <w:p w14:paraId="5722CE96" w14:textId="77777777" w:rsidR="00E03A91" w:rsidRDefault="00E03A91" w:rsidP="00E03A91">
      <w:pPr>
        <w:pStyle w:val="Heading1"/>
      </w:pPr>
      <w:r>
        <w:t>9.</w:t>
      </w:r>
      <w:r>
        <w:tab/>
        <w:t>O</w:t>
      </w:r>
    </w:p>
    <w:p w14:paraId="6D5C465A" w14:textId="77777777" w:rsidR="00E03A91" w:rsidRPr="00686BB9" w:rsidRDefault="00E03A91" w:rsidP="00E03A91">
      <w:pPr>
        <w:pStyle w:val="BodyText"/>
        <w:tabs>
          <w:tab w:val="clear" w:pos="3240"/>
          <w:tab w:val="clear" w:pos="7740"/>
          <w:tab w:val="left" w:pos="720"/>
          <w:tab w:val="left" w:pos="7020"/>
        </w:tabs>
        <w:ind w:left="720" w:hanging="720"/>
        <w:rPr>
          <w:bCs/>
          <w:szCs w:val="22"/>
        </w:rPr>
      </w:pPr>
      <w:r w:rsidRPr="000F6B5E">
        <w:rPr>
          <w:bCs/>
        </w:rPr>
        <w:tab/>
      </w:r>
    </w:p>
    <w:p w14:paraId="0803E030" w14:textId="77777777" w:rsidR="00E03A91" w:rsidRPr="00686BB9" w:rsidRDefault="00E03A91" w:rsidP="00E03A91">
      <w:pPr>
        <w:pStyle w:val="BodyText"/>
        <w:tabs>
          <w:tab w:val="clear" w:pos="3240"/>
          <w:tab w:val="clear" w:pos="7740"/>
          <w:tab w:val="left" w:pos="720"/>
          <w:tab w:val="left" w:pos="7020"/>
        </w:tabs>
        <w:ind w:left="720" w:hanging="720"/>
        <w:rPr>
          <w:bCs/>
          <w:szCs w:val="22"/>
        </w:rPr>
      </w:pPr>
    </w:p>
    <w:p w14:paraId="17BC3DB9" w14:textId="77777777" w:rsidR="00E03A91" w:rsidRDefault="00E03A91" w:rsidP="00E03A91">
      <w:pPr>
        <w:ind w:left="720"/>
        <w:jc w:val="both"/>
        <w:rPr>
          <w:sz w:val="22"/>
        </w:rPr>
      </w:pPr>
      <w:r>
        <w:rPr>
          <w:sz w:val="22"/>
        </w:rPr>
        <w:t xml:space="preserve">This is a block of </w:t>
      </w:r>
      <w:proofErr w:type="gramStart"/>
      <w:r>
        <w:rPr>
          <w:sz w:val="22"/>
        </w:rPr>
        <w:t>text</w:t>
      </w:r>
      <w:proofErr w:type="gramEnd"/>
    </w:p>
    <w:p w14:paraId="2B98A319" w14:textId="77777777" w:rsidR="00E03A91" w:rsidRPr="00686BB9" w:rsidRDefault="00E03A91" w:rsidP="00E03A91">
      <w:pPr>
        <w:tabs>
          <w:tab w:val="left" w:pos="3780"/>
        </w:tabs>
        <w:ind w:left="4140" w:hanging="3420"/>
        <w:jc w:val="both"/>
        <w:rPr>
          <w:sz w:val="22"/>
          <w:szCs w:val="22"/>
        </w:rPr>
      </w:pPr>
    </w:p>
    <w:p w14:paraId="19B5B519" w14:textId="77777777" w:rsidR="00E03A91" w:rsidRDefault="00E03A91" w:rsidP="00E03A91">
      <w:pPr>
        <w:tabs>
          <w:tab w:val="left" w:pos="3780"/>
        </w:tabs>
        <w:ind w:left="4140" w:hanging="3420"/>
        <w:jc w:val="both"/>
        <w:rPr>
          <w:sz w:val="22"/>
        </w:rPr>
      </w:pPr>
    </w:p>
    <w:p w14:paraId="6AF150B4" w14:textId="77777777" w:rsidR="00E03A91" w:rsidRDefault="00E03A91" w:rsidP="00E03A91">
      <w:pPr>
        <w:jc w:val="both"/>
        <w:rPr>
          <w:b/>
          <w:bCs/>
          <w:sz w:val="22"/>
        </w:rPr>
      </w:pPr>
    </w:p>
    <w:p w14:paraId="46B1F450" w14:textId="77777777" w:rsidR="00E03A91" w:rsidRDefault="00E03A91" w:rsidP="00E03A91">
      <w:pPr>
        <w:pStyle w:val="Heading1"/>
      </w:pPr>
      <w:r>
        <w:t>10.</w:t>
      </w:r>
      <w:r>
        <w:tab/>
        <w:t>P</w:t>
      </w:r>
    </w:p>
    <w:p w14:paraId="33F682B2" w14:textId="77777777" w:rsidR="00E03A91" w:rsidRDefault="00E03A91" w:rsidP="00E03A91">
      <w:pPr>
        <w:pStyle w:val="Heading2"/>
        <w:ind w:left="2160" w:hanging="2160"/>
        <w:rPr>
          <w:b w:val="0"/>
          <w:bCs w:val="0"/>
        </w:rPr>
      </w:pPr>
    </w:p>
    <w:p w14:paraId="1300B425" w14:textId="77777777" w:rsidR="00E03A91" w:rsidRDefault="00E03A91" w:rsidP="00E03A91"/>
    <w:p w14:paraId="1D0B9BE0" w14:textId="77777777" w:rsidR="00E03A91" w:rsidRDefault="00E03A91" w:rsidP="00E03A91">
      <w:pPr>
        <w:ind w:left="720"/>
        <w:jc w:val="both"/>
        <w:rPr>
          <w:sz w:val="22"/>
        </w:rPr>
      </w:pPr>
      <w:r>
        <w:rPr>
          <w:sz w:val="22"/>
        </w:rPr>
        <w:t xml:space="preserve">This is a block of </w:t>
      </w:r>
      <w:proofErr w:type="gramStart"/>
      <w:r>
        <w:rPr>
          <w:sz w:val="22"/>
        </w:rPr>
        <w:t>text</w:t>
      </w:r>
      <w:proofErr w:type="gramEnd"/>
    </w:p>
    <w:p w14:paraId="6167AF33" w14:textId="77777777" w:rsidR="00E03A91" w:rsidRDefault="00E03A91" w:rsidP="00E03A91">
      <w:pPr>
        <w:pStyle w:val="BodyText"/>
        <w:tabs>
          <w:tab w:val="clear" w:pos="3240"/>
          <w:tab w:val="clear" w:pos="7740"/>
          <w:tab w:val="left" w:pos="720"/>
          <w:tab w:val="left" w:pos="7020"/>
        </w:tabs>
        <w:ind w:left="720" w:hanging="720"/>
        <w:rPr>
          <w:bCs/>
          <w:iCs/>
        </w:rPr>
      </w:pPr>
    </w:p>
    <w:p w14:paraId="61B914A9" w14:textId="77777777" w:rsidR="00E03A91" w:rsidRDefault="00E03A91" w:rsidP="00E03A91">
      <w:pPr>
        <w:jc w:val="both"/>
        <w:rPr>
          <w:sz w:val="22"/>
          <w:u w:val="single"/>
        </w:rPr>
      </w:pPr>
    </w:p>
    <w:p w14:paraId="145A8F22" w14:textId="77777777" w:rsidR="00E03A91" w:rsidRDefault="00E03A91" w:rsidP="00E03A91">
      <w:pPr>
        <w:jc w:val="both"/>
        <w:rPr>
          <w:sz w:val="22"/>
          <w:u w:val="single"/>
        </w:rPr>
      </w:pPr>
    </w:p>
    <w:p w14:paraId="7131C8DD" w14:textId="77777777" w:rsidR="00E03A91" w:rsidRDefault="00E03A91" w:rsidP="00E03A91">
      <w:pPr>
        <w:jc w:val="both"/>
        <w:rPr>
          <w:sz w:val="22"/>
          <w:u w:val="single"/>
        </w:rPr>
      </w:pPr>
    </w:p>
    <w:p w14:paraId="1DF3CB5C" w14:textId="77777777" w:rsidR="00E03A91" w:rsidRDefault="00E03A91" w:rsidP="00E03A91">
      <w:pPr>
        <w:pStyle w:val="Heading1"/>
      </w:pPr>
      <w:r>
        <w:t>11.</w:t>
      </w:r>
      <w:r>
        <w:tab/>
        <w:t>Q</w:t>
      </w:r>
    </w:p>
    <w:p w14:paraId="2CCD52AD" w14:textId="77777777" w:rsidR="00E03A91" w:rsidRDefault="00E03A91" w:rsidP="00E03A91">
      <w:pPr>
        <w:pStyle w:val="Heading2"/>
        <w:ind w:left="2160" w:hanging="2160"/>
        <w:rPr>
          <w:b w:val="0"/>
          <w:bCs w:val="0"/>
        </w:rPr>
      </w:pPr>
    </w:p>
    <w:p w14:paraId="5BE990E9" w14:textId="77777777" w:rsidR="00E03A91" w:rsidRDefault="00E03A91" w:rsidP="00E03A91"/>
    <w:p w14:paraId="2A692139" w14:textId="77777777" w:rsidR="00E03A91" w:rsidRDefault="00E03A91" w:rsidP="00E03A91">
      <w:pPr>
        <w:ind w:left="720"/>
        <w:jc w:val="both"/>
        <w:rPr>
          <w:sz w:val="22"/>
        </w:rPr>
      </w:pPr>
      <w:r>
        <w:rPr>
          <w:sz w:val="22"/>
        </w:rPr>
        <w:t xml:space="preserve">This is a block of </w:t>
      </w:r>
      <w:proofErr w:type="gramStart"/>
      <w:r>
        <w:rPr>
          <w:sz w:val="22"/>
        </w:rPr>
        <w:t>text</w:t>
      </w:r>
      <w:proofErr w:type="gramEnd"/>
    </w:p>
    <w:p w14:paraId="1E2C54BC" w14:textId="77777777" w:rsidR="00E03A91" w:rsidRDefault="00E03A91" w:rsidP="00E03A91">
      <w:pPr>
        <w:pStyle w:val="BodyText"/>
        <w:tabs>
          <w:tab w:val="clear" w:pos="3240"/>
          <w:tab w:val="clear" w:pos="7740"/>
          <w:tab w:val="left" w:pos="720"/>
          <w:tab w:val="left" w:pos="2880"/>
          <w:tab w:val="left" w:pos="7020"/>
        </w:tabs>
        <w:ind w:left="720" w:hanging="720"/>
        <w:jc w:val="left"/>
        <w:rPr>
          <w:iCs/>
        </w:rPr>
      </w:pPr>
    </w:p>
    <w:p w14:paraId="25BB7FA6" w14:textId="77777777" w:rsidR="00E03A91" w:rsidRDefault="00E03A91" w:rsidP="00E03A91">
      <w:pPr>
        <w:pStyle w:val="BodyText"/>
        <w:tabs>
          <w:tab w:val="clear" w:pos="3240"/>
          <w:tab w:val="clear" w:pos="7740"/>
          <w:tab w:val="left" w:pos="720"/>
          <w:tab w:val="left" w:pos="2880"/>
          <w:tab w:val="left" w:pos="7020"/>
        </w:tabs>
        <w:ind w:left="720" w:hanging="720"/>
        <w:rPr>
          <w:iCs/>
        </w:rPr>
      </w:pPr>
    </w:p>
    <w:p w14:paraId="251CC47F" w14:textId="77777777" w:rsidR="00E03A91" w:rsidRDefault="00E03A91" w:rsidP="00E03A91">
      <w:pPr>
        <w:pStyle w:val="BodyText"/>
        <w:tabs>
          <w:tab w:val="clear" w:pos="3240"/>
          <w:tab w:val="clear" w:pos="7740"/>
          <w:tab w:val="left" w:pos="720"/>
          <w:tab w:val="left" w:pos="2880"/>
          <w:tab w:val="left" w:pos="7020"/>
        </w:tabs>
        <w:ind w:left="720" w:hanging="720"/>
        <w:rPr>
          <w:iCs/>
        </w:rPr>
      </w:pPr>
    </w:p>
    <w:p w14:paraId="5BAAF0A9" w14:textId="77777777" w:rsidR="00E03A91" w:rsidRDefault="00E03A91" w:rsidP="00E03A91">
      <w:pPr>
        <w:pStyle w:val="Heading1"/>
      </w:pPr>
      <w:r>
        <w:t>12.</w:t>
      </w:r>
      <w:r>
        <w:tab/>
        <w:t>R</w:t>
      </w:r>
    </w:p>
    <w:p w14:paraId="47DF69E5" w14:textId="77777777" w:rsidR="00E03A91" w:rsidRDefault="00E03A91" w:rsidP="00E03A91">
      <w:pPr>
        <w:jc w:val="both"/>
        <w:rPr>
          <w:sz w:val="22"/>
        </w:rPr>
      </w:pPr>
    </w:p>
    <w:p w14:paraId="60EE629C" w14:textId="77777777" w:rsidR="00E03A91" w:rsidRDefault="00E03A91" w:rsidP="00E03A91">
      <w:pPr>
        <w:jc w:val="both"/>
        <w:rPr>
          <w:sz w:val="22"/>
        </w:rPr>
      </w:pPr>
    </w:p>
    <w:p w14:paraId="3449F482" w14:textId="77777777" w:rsidR="00E03A91" w:rsidRDefault="00E03A91" w:rsidP="00E03A91">
      <w:pPr>
        <w:ind w:left="720"/>
        <w:jc w:val="both"/>
        <w:rPr>
          <w:sz w:val="22"/>
        </w:rPr>
      </w:pPr>
      <w:r>
        <w:rPr>
          <w:sz w:val="22"/>
        </w:rPr>
        <w:t xml:space="preserve">This is a block of </w:t>
      </w:r>
      <w:proofErr w:type="gramStart"/>
      <w:r>
        <w:rPr>
          <w:sz w:val="22"/>
        </w:rPr>
        <w:t>text</w:t>
      </w:r>
      <w:proofErr w:type="gramEnd"/>
    </w:p>
    <w:p w14:paraId="1435E00B" w14:textId="77777777" w:rsidR="00E03A91" w:rsidRDefault="00E03A91" w:rsidP="00E03A91">
      <w:pPr>
        <w:ind w:left="720"/>
        <w:jc w:val="both"/>
        <w:rPr>
          <w:sz w:val="22"/>
        </w:rPr>
      </w:pPr>
    </w:p>
    <w:p w14:paraId="71E0BE0A" w14:textId="77777777" w:rsidR="00E03A91" w:rsidRDefault="00E03A91" w:rsidP="00E03A91">
      <w:pPr>
        <w:pStyle w:val="Heading1"/>
      </w:pPr>
      <w:r>
        <w:br w:type="page"/>
      </w:r>
      <w:r>
        <w:lastRenderedPageBreak/>
        <w:t>13.</w:t>
      </w:r>
      <w:r>
        <w:tab/>
        <w:t>S</w:t>
      </w:r>
    </w:p>
    <w:p w14:paraId="55E780BD" w14:textId="77777777" w:rsidR="00E03A91" w:rsidRDefault="00E03A91" w:rsidP="00E03A91">
      <w:pPr>
        <w:jc w:val="both"/>
        <w:rPr>
          <w:sz w:val="22"/>
        </w:rPr>
      </w:pPr>
    </w:p>
    <w:p w14:paraId="2D42BD49" w14:textId="77777777" w:rsidR="00E03A91" w:rsidRDefault="00E03A91" w:rsidP="00E03A91">
      <w:pPr>
        <w:ind w:left="720"/>
        <w:jc w:val="both"/>
        <w:rPr>
          <w:sz w:val="22"/>
        </w:rPr>
      </w:pPr>
      <w:r>
        <w:rPr>
          <w:sz w:val="22"/>
        </w:rPr>
        <w:t xml:space="preserve">This is a block of </w:t>
      </w:r>
      <w:proofErr w:type="gramStart"/>
      <w:r>
        <w:rPr>
          <w:sz w:val="22"/>
        </w:rPr>
        <w:t>text</w:t>
      </w:r>
      <w:proofErr w:type="gramEnd"/>
    </w:p>
    <w:p w14:paraId="74645F33" w14:textId="77777777" w:rsidR="00E03A91" w:rsidRDefault="00E03A91" w:rsidP="00E03A91">
      <w:pPr>
        <w:jc w:val="both"/>
        <w:rPr>
          <w:sz w:val="22"/>
        </w:rPr>
      </w:pPr>
    </w:p>
    <w:p w14:paraId="49A524E2" w14:textId="77777777" w:rsidR="00E03A91" w:rsidRDefault="00E03A91" w:rsidP="00E03A91">
      <w:pPr>
        <w:pStyle w:val="BodyText"/>
        <w:tabs>
          <w:tab w:val="clear" w:pos="3240"/>
          <w:tab w:val="clear" w:pos="7740"/>
          <w:tab w:val="left" w:pos="6480"/>
          <w:tab w:val="right" w:pos="8820"/>
        </w:tabs>
        <w:ind w:left="720" w:hanging="720"/>
      </w:pPr>
      <w:r>
        <w:tab/>
      </w:r>
    </w:p>
    <w:p w14:paraId="5F84C798" w14:textId="77777777" w:rsidR="00E03A91" w:rsidRDefault="00E03A91" w:rsidP="00E03A91">
      <w:pPr>
        <w:tabs>
          <w:tab w:val="left" w:pos="3600"/>
          <w:tab w:val="left" w:pos="3960"/>
        </w:tabs>
        <w:ind w:left="3960" w:hanging="2520"/>
        <w:jc w:val="both"/>
        <w:rPr>
          <w:sz w:val="22"/>
        </w:rPr>
      </w:pPr>
    </w:p>
    <w:p w14:paraId="03E9F5BA" w14:textId="77777777" w:rsidR="00E03A91" w:rsidRDefault="00E03A91" w:rsidP="00E03A91">
      <w:pPr>
        <w:tabs>
          <w:tab w:val="left" w:pos="3600"/>
          <w:tab w:val="left" w:pos="3960"/>
        </w:tabs>
        <w:ind w:left="3960" w:hanging="2520"/>
        <w:jc w:val="both"/>
        <w:rPr>
          <w:sz w:val="22"/>
        </w:rPr>
      </w:pPr>
    </w:p>
    <w:p w14:paraId="41849C70" w14:textId="77777777" w:rsidR="00E03A91" w:rsidRDefault="00E03A91" w:rsidP="00E03A91">
      <w:pPr>
        <w:tabs>
          <w:tab w:val="left" w:pos="3960"/>
        </w:tabs>
        <w:ind w:left="1440"/>
        <w:jc w:val="both"/>
        <w:rPr>
          <w:sz w:val="22"/>
        </w:rPr>
      </w:pPr>
    </w:p>
    <w:p w14:paraId="1772538D" w14:textId="77777777" w:rsidR="00E03A91" w:rsidRDefault="00E03A91" w:rsidP="00E03A91">
      <w:pPr>
        <w:tabs>
          <w:tab w:val="left" w:pos="3960"/>
        </w:tabs>
        <w:ind w:left="1440"/>
        <w:jc w:val="both"/>
        <w:rPr>
          <w:sz w:val="22"/>
        </w:rPr>
      </w:pPr>
    </w:p>
    <w:p w14:paraId="17FBFA0E" w14:textId="77777777" w:rsidR="00E03A91" w:rsidRDefault="00E03A91" w:rsidP="00E03A91">
      <w:pPr>
        <w:pStyle w:val="Heading1"/>
      </w:pPr>
      <w:r>
        <w:t>14.</w:t>
      </w:r>
      <w:r>
        <w:tab/>
        <w:t>T</w:t>
      </w:r>
    </w:p>
    <w:p w14:paraId="38B4968C" w14:textId="77777777" w:rsidR="00E03A91" w:rsidRDefault="00E03A91" w:rsidP="00E03A91">
      <w:pPr>
        <w:jc w:val="both"/>
        <w:rPr>
          <w:sz w:val="22"/>
        </w:rPr>
      </w:pPr>
    </w:p>
    <w:p w14:paraId="030039D4" w14:textId="77777777" w:rsidR="00E03A91" w:rsidRPr="00E03A91" w:rsidRDefault="00E03A91" w:rsidP="00E03A91">
      <w:pPr>
        <w:ind w:left="720"/>
        <w:jc w:val="both"/>
        <w:rPr>
          <w:sz w:val="22"/>
        </w:rPr>
      </w:pPr>
      <w:r>
        <w:rPr>
          <w:sz w:val="22"/>
        </w:rPr>
        <w:t xml:space="preserve">This is a block of </w:t>
      </w:r>
      <w:proofErr w:type="spellStart"/>
      <w:proofErr w:type="gramStart"/>
      <w:r>
        <w:rPr>
          <w:sz w:val="22"/>
        </w:rPr>
        <w:t>tex</w:t>
      </w:r>
      <w:proofErr w:type="spellEnd"/>
      <w:proofErr w:type="gramEnd"/>
    </w:p>
    <w:p w14:paraId="2549DCFB" w14:textId="03865B12" w:rsidR="00E03A91" w:rsidRPr="00CC3549" w:rsidRDefault="00E03A91" w:rsidP="00E03A91">
      <w:pPr>
        <w:tabs>
          <w:tab w:val="left" w:pos="720"/>
          <w:tab w:val="left" w:pos="3780"/>
        </w:tabs>
        <w:rPr>
          <w:smallCaps/>
          <w:sz w:val="18"/>
          <w:szCs w:val="18"/>
        </w:rPr>
        <w:sectPr w:rsidR="00E03A91" w:rsidRPr="00CC3549" w:rsidSect="0018311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985" w:right="1469" w:bottom="567" w:left="1729" w:header="720" w:footer="737" w:gutter="0"/>
          <w:cols w:space="720"/>
          <w:docGrid w:linePitch="360"/>
        </w:sectPr>
      </w:pPr>
    </w:p>
    <w:p w14:paraId="17DF061C" w14:textId="4C6616D2" w:rsidR="00E03A91" w:rsidRPr="00E03A91" w:rsidRDefault="00E03A91" w:rsidP="00E03A91">
      <w:pPr>
        <w:pStyle w:val="Heading2"/>
        <w:tabs>
          <w:tab w:val="left" w:pos="720"/>
          <w:tab w:val="left" w:pos="3780"/>
        </w:tabs>
        <w:rPr>
          <w:b w:val="0"/>
          <w:bCs w:val="0"/>
        </w:rPr>
      </w:pPr>
    </w:p>
    <w:sectPr w:rsidR="00E03A91" w:rsidRPr="00E03A91" w:rsidSect="0018311D">
      <w:headerReference w:type="default" r:id="rId12"/>
      <w:pgSz w:w="11909" w:h="16834" w:code="9"/>
      <w:pgMar w:top="720" w:right="1440" w:bottom="720" w:left="1440" w:header="720" w:footer="68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94EFE" w14:textId="77777777" w:rsidR="005414E3" w:rsidRDefault="005414E3">
      <w:r>
        <w:separator/>
      </w:r>
    </w:p>
  </w:endnote>
  <w:endnote w:type="continuationSeparator" w:id="0">
    <w:p w14:paraId="20AA6400" w14:textId="77777777" w:rsidR="005414E3" w:rsidRDefault="0054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D853F" w14:textId="73E26594" w:rsidR="00114E3A" w:rsidRPr="002F5EB8" w:rsidRDefault="00E03A91" w:rsidP="007810E8">
    <w:pPr>
      <w:pStyle w:val="Footer"/>
      <w:tabs>
        <w:tab w:val="clear" w:pos="4320"/>
      </w:tabs>
      <w:rPr>
        <w:i/>
        <w:sz w:val="20"/>
        <w:szCs w:val="20"/>
      </w:rPr>
    </w:pPr>
    <w:r>
      <w:rPr>
        <w:i/>
        <w:sz w:val="20"/>
        <w:szCs w:val="20"/>
      </w:rPr>
      <w:t>Title – reference no.</w:t>
    </w:r>
    <w:r w:rsidR="00114E3A" w:rsidRPr="002F5EB8">
      <w:rPr>
        <w:i/>
        <w:sz w:val="20"/>
        <w:szCs w:val="20"/>
      </w:rPr>
      <w:tab/>
      <w:t xml:space="preserve">Page </w:t>
    </w:r>
    <w:r w:rsidR="00114E3A" w:rsidRPr="002F5EB8">
      <w:rPr>
        <w:i/>
        <w:sz w:val="20"/>
        <w:szCs w:val="20"/>
      </w:rPr>
      <w:fldChar w:fldCharType="begin"/>
    </w:r>
    <w:r w:rsidR="00114E3A" w:rsidRPr="002F5EB8">
      <w:rPr>
        <w:i/>
        <w:sz w:val="20"/>
        <w:szCs w:val="20"/>
      </w:rPr>
      <w:instrText xml:space="preserve"> PAGE </w:instrText>
    </w:r>
    <w:r w:rsidR="00114E3A" w:rsidRPr="002F5EB8">
      <w:rPr>
        <w:i/>
        <w:sz w:val="20"/>
        <w:szCs w:val="20"/>
      </w:rPr>
      <w:fldChar w:fldCharType="separate"/>
    </w:r>
    <w:r w:rsidR="00B945A3">
      <w:rPr>
        <w:i/>
        <w:noProof/>
        <w:sz w:val="20"/>
        <w:szCs w:val="20"/>
      </w:rPr>
      <w:t>2</w:t>
    </w:r>
    <w:r w:rsidR="00114E3A" w:rsidRPr="002F5EB8">
      <w:rPr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642F4" w14:textId="77777777" w:rsidR="00114E3A" w:rsidRDefault="00114E3A">
    <w:pPr>
      <w:pStyle w:val="Footer"/>
      <w:pBdr>
        <w:top w:val="single" w:sz="4" w:space="1" w:color="5F5F5F"/>
      </w:pBdr>
      <w:tabs>
        <w:tab w:val="clear" w:pos="4320"/>
        <w:tab w:val="clear" w:pos="8640"/>
        <w:tab w:val="left" w:pos="3780"/>
        <w:tab w:val="right" w:pos="8820"/>
      </w:tabs>
    </w:pPr>
    <w:r>
      <w:rPr>
        <w:i/>
        <w:iCs/>
        <w:color w:val="5F5F5F"/>
        <w:sz w:val="18"/>
      </w:rPr>
      <w:tab/>
    </w:r>
    <w:r>
      <w:rPr>
        <w:i/>
        <w:iCs/>
        <w:color w:val="5F5F5F"/>
        <w:sz w:val="18"/>
      </w:rPr>
      <w:tab/>
      <w:t xml:space="preserve">Page  </w:t>
    </w:r>
    <w:r>
      <w:rPr>
        <w:rStyle w:val="PageNumber"/>
        <w:i/>
        <w:iCs/>
        <w:color w:val="5F5F5F"/>
        <w:sz w:val="18"/>
      </w:rPr>
      <w:fldChar w:fldCharType="begin"/>
    </w:r>
    <w:r>
      <w:rPr>
        <w:rStyle w:val="PageNumber"/>
        <w:i/>
        <w:iCs/>
        <w:color w:val="5F5F5F"/>
        <w:sz w:val="18"/>
      </w:rPr>
      <w:instrText xml:space="preserve"> PAGE </w:instrText>
    </w:r>
    <w:r>
      <w:rPr>
        <w:rStyle w:val="PageNumber"/>
        <w:i/>
        <w:iCs/>
        <w:color w:val="5F5F5F"/>
        <w:sz w:val="18"/>
      </w:rPr>
      <w:fldChar w:fldCharType="separate"/>
    </w:r>
    <w:r>
      <w:rPr>
        <w:rStyle w:val="PageNumber"/>
        <w:i/>
        <w:iCs/>
        <w:noProof/>
        <w:color w:val="5F5F5F"/>
        <w:sz w:val="18"/>
      </w:rPr>
      <w:t>2</w:t>
    </w:r>
    <w:r>
      <w:rPr>
        <w:rStyle w:val="PageNumber"/>
        <w:i/>
        <w:iCs/>
        <w:color w:val="5F5F5F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7085F" w14:textId="77777777" w:rsidR="005414E3" w:rsidRDefault="005414E3">
      <w:r>
        <w:separator/>
      </w:r>
    </w:p>
  </w:footnote>
  <w:footnote w:type="continuationSeparator" w:id="0">
    <w:p w14:paraId="7119259B" w14:textId="77777777" w:rsidR="005414E3" w:rsidRDefault="00541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E1CAC" w14:textId="04C08422" w:rsidR="00E03A91" w:rsidRDefault="00E03A91">
    <w:pPr>
      <w:pStyle w:val="Header"/>
    </w:pPr>
    <w:bookmarkStart w:id="2" w:name="_Hlk153572915"/>
    <w:bookmarkStart w:id="3" w:name="_Hlk153572916"/>
    <w:r>
      <w:t>{insert logo}</w:t>
    </w:r>
    <w:bookmarkEnd w:id="2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E5F7C" w14:textId="77777777" w:rsidR="00114E3A" w:rsidRDefault="00114E3A">
    <w:pPr>
      <w:pStyle w:val="Header"/>
      <w:jc w:val="right"/>
    </w:pPr>
    <w:r>
      <w:object w:dxaOrig="2460" w:dyaOrig="570" w14:anchorId="510080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96" type="#_x0000_t75" style="width:123pt;height:28.5pt">
          <v:imagedata r:id="rId1" o:title=""/>
        </v:shape>
        <o:OLEObject Type="Embed" ProgID="Word.Picture.8" ShapeID="_x0000_i1096" DrawAspect="Content" ObjectID="_1764185794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09567" w14:textId="11289759" w:rsidR="00847AB8" w:rsidRDefault="00847AB8">
    <w:pPr>
      <w:pStyle w:val="Header"/>
      <w:tabs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064AF"/>
    <w:multiLevelType w:val="multilevel"/>
    <w:tmpl w:val="D0560072"/>
    <w:lvl w:ilvl="0">
      <w:start w:val="169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42512C5"/>
    <w:multiLevelType w:val="hybridMultilevel"/>
    <w:tmpl w:val="8B4A2A86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C20AA"/>
    <w:multiLevelType w:val="hybridMultilevel"/>
    <w:tmpl w:val="78164894"/>
    <w:lvl w:ilvl="0" w:tplc="24A2AAA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BC7F29"/>
    <w:multiLevelType w:val="hybridMultilevel"/>
    <w:tmpl w:val="FC26DF0C"/>
    <w:lvl w:ilvl="0" w:tplc="6FA22D7A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" w15:restartNumberingAfterBreak="0">
    <w:nsid w:val="51643FED"/>
    <w:multiLevelType w:val="multilevel"/>
    <w:tmpl w:val="53346C48"/>
    <w:lvl w:ilvl="0">
      <w:start w:val="169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9"/>
      <w:numFmt w:val="decimal"/>
      <w:lvlText w:val="%1-%2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5" w15:restartNumberingAfterBreak="0">
    <w:nsid w:val="51724F9F"/>
    <w:multiLevelType w:val="hybridMultilevel"/>
    <w:tmpl w:val="B792E36A"/>
    <w:lvl w:ilvl="0" w:tplc="C5EA5412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6" w15:restartNumberingAfterBreak="0">
    <w:nsid w:val="58713A85"/>
    <w:multiLevelType w:val="hybridMultilevel"/>
    <w:tmpl w:val="18108358"/>
    <w:lvl w:ilvl="0" w:tplc="CC487962">
      <w:start w:val="2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8150747">
    <w:abstractNumId w:val="2"/>
  </w:num>
  <w:num w:numId="2" w16cid:durableId="1611547547">
    <w:abstractNumId w:val="6"/>
  </w:num>
  <w:num w:numId="3" w16cid:durableId="1220019902">
    <w:abstractNumId w:val="4"/>
  </w:num>
  <w:num w:numId="4" w16cid:durableId="247271987">
    <w:abstractNumId w:val="0"/>
  </w:num>
  <w:num w:numId="5" w16cid:durableId="496506177">
    <w:abstractNumId w:val="1"/>
  </w:num>
  <w:num w:numId="6" w16cid:durableId="1581018785">
    <w:abstractNumId w:val="3"/>
  </w:num>
  <w:num w:numId="7" w16cid:durableId="1074284310">
    <w:abstractNumId w:val="5"/>
  </w:num>
  <w:num w:numId="8" w16cid:durableId="1913612639">
    <w:abstractNumId w:val="5"/>
  </w:num>
  <w:num w:numId="9" w16cid:durableId="948900622">
    <w:abstractNumId w:val="5"/>
  </w:num>
  <w:num w:numId="10" w16cid:durableId="606623240">
    <w:abstractNumId w:val="5"/>
  </w:num>
  <w:num w:numId="11" w16cid:durableId="2087024462">
    <w:abstractNumId w:val="5"/>
  </w:num>
  <w:num w:numId="12" w16cid:durableId="383989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5C0"/>
    <w:rsid w:val="00003D60"/>
    <w:rsid w:val="00012F8C"/>
    <w:rsid w:val="000300CA"/>
    <w:rsid w:val="00032484"/>
    <w:rsid w:val="000379BC"/>
    <w:rsid w:val="000409B4"/>
    <w:rsid w:val="00040BC7"/>
    <w:rsid w:val="000652B3"/>
    <w:rsid w:val="00070E5D"/>
    <w:rsid w:val="0008570C"/>
    <w:rsid w:val="000873CE"/>
    <w:rsid w:val="000B38EB"/>
    <w:rsid w:val="000D2652"/>
    <w:rsid w:val="000D271C"/>
    <w:rsid w:val="00107B3C"/>
    <w:rsid w:val="00111520"/>
    <w:rsid w:val="00114E3A"/>
    <w:rsid w:val="0012506C"/>
    <w:rsid w:val="00130997"/>
    <w:rsid w:val="00142304"/>
    <w:rsid w:val="001468F0"/>
    <w:rsid w:val="001559A7"/>
    <w:rsid w:val="00157295"/>
    <w:rsid w:val="0016605B"/>
    <w:rsid w:val="00173B77"/>
    <w:rsid w:val="0018311D"/>
    <w:rsid w:val="00184C33"/>
    <w:rsid w:val="00193865"/>
    <w:rsid w:val="00193D61"/>
    <w:rsid w:val="001A2211"/>
    <w:rsid w:val="001B0724"/>
    <w:rsid w:val="001B2196"/>
    <w:rsid w:val="001C22AF"/>
    <w:rsid w:val="001C71F3"/>
    <w:rsid w:val="001D00C9"/>
    <w:rsid w:val="001D18DD"/>
    <w:rsid w:val="001E7F31"/>
    <w:rsid w:val="00204E39"/>
    <w:rsid w:val="00211F66"/>
    <w:rsid w:val="00236554"/>
    <w:rsid w:val="002449A3"/>
    <w:rsid w:val="00250097"/>
    <w:rsid w:val="00254D04"/>
    <w:rsid w:val="002E4882"/>
    <w:rsid w:val="002E7024"/>
    <w:rsid w:val="002F5EB8"/>
    <w:rsid w:val="003134FD"/>
    <w:rsid w:val="00325F3D"/>
    <w:rsid w:val="003353AF"/>
    <w:rsid w:val="003772E8"/>
    <w:rsid w:val="003833F6"/>
    <w:rsid w:val="00385F2C"/>
    <w:rsid w:val="003B5D63"/>
    <w:rsid w:val="003D2487"/>
    <w:rsid w:val="003E3022"/>
    <w:rsid w:val="003E57D4"/>
    <w:rsid w:val="003E7F3F"/>
    <w:rsid w:val="003F3F9B"/>
    <w:rsid w:val="004326FC"/>
    <w:rsid w:val="00440ECB"/>
    <w:rsid w:val="00452B4B"/>
    <w:rsid w:val="00456BE0"/>
    <w:rsid w:val="004656FC"/>
    <w:rsid w:val="00483B76"/>
    <w:rsid w:val="00497950"/>
    <w:rsid w:val="004A0C7E"/>
    <w:rsid w:val="004A7206"/>
    <w:rsid w:val="004C42B3"/>
    <w:rsid w:val="004C54A6"/>
    <w:rsid w:val="004E3B03"/>
    <w:rsid w:val="004E61A6"/>
    <w:rsid w:val="004F5E28"/>
    <w:rsid w:val="00510F7D"/>
    <w:rsid w:val="005119F4"/>
    <w:rsid w:val="0052688C"/>
    <w:rsid w:val="0054114B"/>
    <w:rsid w:val="005414E3"/>
    <w:rsid w:val="00552524"/>
    <w:rsid w:val="005577D3"/>
    <w:rsid w:val="005802E4"/>
    <w:rsid w:val="00582C30"/>
    <w:rsid w:val="00585EAA"/>
    <w:rsid w:val="005B3DBC"/>
    <w:rsid w:val="005D66CC"/>
    <w:rsid w:val="005E48A9"/>
    <w:rsid w:val="006073DF"/>
    <w:rsid w:val="00614C5E"/>
    <w:rsid w:val="00621BA7"/>
    <w:rsid w:val="00624907"/>
    <w:rsid w:val="00626C10"/>
    <w:rsid w:val="0064362D"/>
    <w:rsid w:val="006447C9"/>
    <w:rsid w:val="006506B6"/>
    <w:rsid w:val="00651678"/>
    <w:rsid w:val="00653C8D"/>
    <w:rsid w:val="0067080B"/>
    <w:rsid w:val="0067269E"/>
    <w:rsid w:val="00673770"/>
    <w:rsid w:val="00681470"/>
    <w:rsid w:val="00686BB9"/>
    <w:rsid w:val="006A19B3"/>
    <w:rsid w:val="006C5754"/>
    <w:rsid w:val="006D13AA"/>
    <w:rsid w:val="006E3E6C"/>
    <w:rsid w:val="006E5ECE"/>
    <w:rsid w:val="00711AE6"/>
    <w:rsid w:val="007459CD"/>
    <w:rsid w:val="007810E8"/>
    <w:rsid w:val="00781CD0"/>
    <w:rsid w:val="0079495A"/>
    <w:rsid w:val="0079657B"/>
    <w:rsid w:val="007B692D"/>
    <w:rsid w:val="007D2682"/>
    <w:rsid w:val="007E7C3F"/>
    <w:rsid w:val="007F066C"/>
    <w:rsid w:val="007F38C1"/>
    <w:rsid w:val="0083132C"/>
    <w:rsid w:val="00847AB8"/>
    <w:rsid w:val="00894F13"/>
    <w:rsid w:val="008D739B"/>
    <w:rsid w:val="008F3ED0"/>
    <w:rsid w:val="008F5C26"/>
    <w:rsid w:val="008F5C86"/>
    <w:rsid w:val="009221C9"/>
    <w:rsid w:val="0093402D"/>
    <w:rsid w:val="0093642D"/>
    <w:rsid w:val="00937975"/>
    <w:rsid w:val="00954849"/>
    <w:rsid w:val="009561AE"/>
    <w:rsid w:val="00961C78"/>
    <w:rsid w:val="00963B35"/>
    <w:rsid w:val="0096711A"/>
    <w:rsid w:val="00983305"/>
    <w:rsid w:val="00992F74"/>
    <w:rsid w:val="009A7BBC"/>
    <w:rsid w:val="009B2F76"/>
    <w:rsid w:val="009B4BAB"/>
    <w:rsid w:val="009D1936"/>
    <w:rsid w:val="00A01934"/>
    <w:rsid w:val="00A1611B"/>
    <w:rsid w:val="00A231CC"/>
    <w:rsid w:val="00A2415D"/>
    <w:rsid w:val="00A25A1C"/>
    <w:rsid w:val="00A35E4D"/>
    <w:rsid w:val="00A411A2"/>
    <w:rsid w:val="00A43238"/>
    <w:rsid w:val="00A503A6"/>
    <w:rsid w:val="00A515C0"/>
    <w:rsid w:val="00A64262"/>
    <w:rsid w:val="00A81381"/>
    <w:rsid w:val="00A827ED"/>
    <w:rsid w:val="00AA371A"/>
    <w:rsid w:val="00AA6882"/>
    <w:rsid w:val="00AA6F76"/>
    <w:rsid w:val="00AF4754"/>
    <w:rsid w:val="00B234DA"/>
    <w:rsid w:val="00B23DA5"/>
    <w:rsid w:val="00B241B9"/>
    <w:rsid w:val="00B3468D"/>
    <w:rsid w:val="00B40A18"/>
    <w:rsid w:val="00B46998"/>
    <w:rsid w:val="00B5018F"/>
    <w:rsid w:val="00B62F27"/>
    <w:rsid w:val="00B72E50"/>
    <w:rsid w:val="00B759AF"/>
    <w:rsid w:val="00B83890"/>
    <w:rsid w:val="00B90FC4"/>
    <w:rsid w:val="00B9455B"/>
    <w:rsid w:val="00B945A3"/>
    <w:rsid w:val="00B96CCF"/>
    <w:rsid w:val="00BC5A20"/>
    <w:rsid w:val="00BD4737"/>
    <w:rsid w:val="00C130F4"/>
    <w:rsid w:val="00C142A6"/>
    <w:rsid w:val="00C150F8"/>
    <w:rsid w:val="00C168FA"/>
    <w:rsid w:val="00C20AF8"/>
    <w:rsid w:val="00C25FCE"/>
    <w:rsid w:val="00C3169E"/>
    <w:rsid w:val="00C56C03"/>
    <w:rsid w:val="00C637EE"/>
    <w:rsid w:val="00C65E68"/>
    <w:rsid w:val="00CB7DF3"/>
    <w:rsid w:val="00CC3549"/>
    <w:rsid w:val="00CC5762"/>
    <w:rsid w:val="00CD4D8E"/>
    <w:rsid w:val="00CE6BEB"/>
    <w:rsid w:val="00CF206E"/>
    <w:rsid w:val="00D1226D"/>
    <w:rsid w:val="00D173B7"/>
    <w:rsid w:val="00D3650C"/>
    <w:rsid w:val="00D51250"/>
    <w:rsid w:val="00D6457D"/>
    <w:rsid w:val="00D72D4C"/>
    <w:rsid w:val="00D77F22"/>
    <w:rsid w:val="00DA15EA"/>
    <w:rsid w:val="00DB071D"/>
    <w:rsid w:val="00DB68FD"/>
    <w:rsid w:val="00DB6BC4"/>
    <w:rsid w:val="00DD4E4A"/>
    <w:rsid w:val="00DF1734"/>
    <w:rsid w:val="00E03A91"/>
    <w:rsid w:val="00E05BA9"/>
    <w:rsid w:val="00E221B5"/>
    <w:rsid w:val="00E26E7F"/>
    <w:rsid w:val="00E56D08"/>
    <w:rsid w:val="00E57B04"/>
    <w:rsid w:val="00E855FA"/>
    <w:rsid w:val="00E916B8"/>
    <w:rsid w:val="00EA6D28"/>
    <w:rsid w:val="00ED1046"/>
    <w:rsid w:val="00ED227F"/>
    <w:rsid w:val="00EE06E3"/>
    <w:rsid w:val="00EF1244"/>
    <w:rsid w:val="00F036AC"/>
    <w:rsid w:val="00F04D4D"/>
    <w:rsid w:val="00F44D7B"/>
    <w:rsid w:val="00F55AF4"/>
    <w:rsid w:val="00F603AA"/>
    <w:rsid w:val="00F671C5"/>
    <w:rsid w:val="00F74E0B"/>
    <w:rsid w:val="00F82A95"/>
    <w:rsid w:val="00F82CBF"/>
    <w:rsid w:val="00FA0C1C"/>
    <w:rsid w:val="00FA6C07"/>
    <w:rsid w:val="00FB38B6"/>
    <w:rsid w:val="00FD2BC9"/>
    <w:rsid w:val="00FD380F"/>
    <w:rsid w:val="00FD7B7D"/>
    <w:rsid w:val="00FE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586037"/>
  <w15:docId w15:val="{AA77D995-81EC-4EA9-8990-510DF7AF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03A91"/>
    <w:pPr>
      <w:keepNext/>
      <w:outlineLvl w:val="0"/>
    </w:pPr>
    <w:rPr>
      <w:b/>
      <w:iCs/>
      <w:sz w:val="22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3240"/>
      </w:tabs>
      <w:jc w:val="both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D1226D"/>
    <w:pPr>
      <w:keepNext/>
      <w:tabs>
        <w:tab w:val="left" w:pos="3240"/>
      </w:tabs>
      <w:jc w:val="both"/>
      <w:outlineLvl w:val="2"/>
    </w:pPr>
    <w:rPr>
      <w:b/>
      <w:iCs/>
      <w:sz w:val="22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Georgia" w:hAnsi="Georgia"/>
      <w:b/>
      <w:bCs/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ind w:left="720"/>
      <w:jc w:val="both"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framePr w:hSpace="180" w:wrap="around" w:vAnchor="text" w:hAnchor="text" w:x="720" w:y="1"/>
      <w:tabs>
        <w:tab w:val="left" w:pos="3960"/>
      </w:tabs>
      <w:ind w:right="-105"/>
      <w:suppressOverlap/>
      <w:jc w:val="center"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tabs>
        <w:tab w:val="left" w:pos="3240"/>
        <w:tab w:val="left" w:pos="7740"/>
      </w:tabs>
      <w:jc w:val="both"/>
    </w:pPr>
    <w:rPr>
      <w:sz w:val="22"/>
    </w:rPr>
  </w:style>
  <w:style w:type="character" w:styleId="LineNumber">
    <w:name w:val="line number"/>
    <w:basedOn w:val="DefaultParagraphFont"/>
  </w:style>
  <w:style w:type="paragraph" w:styleId="BodyTextIndent2">
    <w:name w:val="Body Text Indent 2"/>
    <w:basedOn w:val="Normal"/>
    <w:pPr>
      <w:ind w:left="2880" w:hanging="2340"/>
    </w:pPr>
  </w:style>
  <w:style w:type="paragraph" w:styleId="BodyTextIndent3">
    <w:name w:val="Body Text Indent 3"/>
    <w:basedOn w:val="Normal"/>
    <w:pPr>
      <w:ind w:left="540"/>
    </w:pPr>
  </w:style>
  <w:style w:type="paragraph" w:styleId="BodyTextIndent">
    <w:name w:val="Body Text Indent"/>
    <w:basedOn w:val="Normal"/>
    <w:pPr>
      <w:tabs>
        <w:tab w:val="left" w:pos="720"/>
        <w:tab w:val="left" w:pos="2880"/>
      </w:tabs>
      <w:ind w:left="3600" w:hanging="3600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D3650C"/>
    <w:rPr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1611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A515C0"/>
    <w:rPr>
      <w:rFonts w:ascii="Georgia" w:hAnsi="Georgia"/>
      <w:b/>
      <w:bCs/>
      <w:sz w:val="22"/>
      <w:szCs w:val="24"/>
      <w:u w:val="single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A515C0"/>
    <w:rPr>
      <w:b/>
      <w:bCs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37975"/>
    <w:rPr>
      <w:b/>
      <w:bCs/>
      <w:sz w:val="22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1226D"/>
    <w:rPr>
      <w:b/>
      <w:iCs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937975"/>
    <w:rPr>
      <w:b/>
      <w:bCs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937975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7975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2E4882"/>
    <w:rPr>
      <w:rFonts w:eastAsia="SimSun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z%20technlogies\Downloads\RealValues\Templates\ORIGINAL%20TEMPLATES\FULL_db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261CF-C275-4B67-AD43-46C5695D7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FULL_dbs</Template>
  <TotalTime>11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Our Ref :</vt:lpstr>
    </vt:vector>
  </TitlesOfParts>
  <Company>Orangetee.com Pte Ltd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 Ref :</dc:title>
  <dc:creator>asz technlogies</dc:creator>
  <cp:lastModifiedBy>HS</cp:lastModifiedBy>
  <cp:revision>4</cp:revision>
  <cp:lastPrinted>2003-07-01T07:58:00Z</cp:lastPrinted>
  <dcterms:created xsi:type="dcterms:W3CDTF">2023-12-15T14:39:00Z</dcterms:created>
  <dcterms:modified xsi:type="dcterms:W3CDTF">2023-12-15T14:50:00Z</dcterms:modified>
</cp:coreProperties>
</file>